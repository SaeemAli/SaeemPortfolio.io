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63618DED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25520E46" w14:textId="38BC93D7" w:rsidR="001B2ABD" w:rsidRDefault="00E378C7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0FF05086" wp14:editId="3A3EF907">
                  <wp:simplePos x="0" y="0"/>
                  <wp:positionH relativeFrom="column">
                    <wp:posOffset>479425</wp:posOffset>
                  </wp:positionH>
                  <wp:positionV relativeFrom="paragraph">
                    <wp:posOffset>-2388870</wp:posOffset>
                  </wp:positionV>
                  <wp:extent cx="1905000" cy="1905000"/>
                  <wp:effectExtent l="190500" t="190500" r="190500" b="190500"/>
                  <wp:wrapTight wrapText="bothSides">
                    <wp:wrapPolygon edited="0">
                      <wp:start x="432" y="-2160"/>
                      <wp:lineTo x="-2160" y="-1728"/>
                      <wp:lineTo x="-2160" y="20952"/>
                      <wp:lineTo x="-1296" y="22464"/>
                      <wp:lineTo x="432" y="23544"/>
                      <wp:lineTo x="20952" y="23544"/>
                      <wp:lineTo x="22680" y="22464"/>
                      <wp:lineTo x="23544" y="19224"/>
                      <wp:lineTo x="23544" y="1728"/>
                      <wp:lineTo x="21168" y="-1512"/>
                      <wp:lineTo x="20952" y="-2160"/>
                      <wp:lineTo x="432" y="-216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20" w:type="dxa"/>
          </w:tcPr>
          <w:p w14:paraId="57FA46D4" w14:textId="5F056166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3B1F4DED" w14:textId="1EF85AB5" w:rsidR="001B2ABD" w:rsidRDefault="00A91365" w:rsidP="00A91365">
            <w:pPr>
              <w:pStyle w:val="Title"/>
            </w:pPr>
            <w:r>
              <w:t>Saeem Ali</w:t>
            </w:r>
          </w:p>
          <w:p w14:paraId="30811724" w14:textId="7D7636C0" w:rsidR="00A91365" w:rsidRPr="00A91365" w:rsidRDefault="00A91365" w:rsidP="00A91365"/>
        </w:tc>
      </w:tr>
      <w:tr w:rsidR="001B2ABD" w14:paraId="79842710" w14:textId="77777777" w:rsidTr="001B2ABD">
        <w:tc>
          <w:tcPr>
            <w:tcW w:w="3600" w:type="dxa"/>
          </w:tcPr>
          <w:sdt>
            <w:sdtPr>
              <w:id w:val="-1711873194"/>
              <w:placeholder>
                <w:docPart w:val="DFDA7DB30C37471AA70084FCFDB4A3D5"/>
              </w:placeholder>
              <w:temporary/>
              <w:showingPlcHdr/>
              <w15:appearance w15:val="hidden"/>
            </w:sdtPr>
            <w:sdtContent>
              <w:p w14:paraId="308EB2BD" w14:textId="77777777"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1E49E984" w14:textId="18B94EF4" w:rsidR="00036450" w:rsidRDefault="005A031E" w:rsidP="005A031E">
            <w:r>
              <w:t xml:space="preserve">I am a </w:t>
            </w:r>
            <w:r w:rsidR="0041510D">
              <w:t>second</w:t>
            </w:r>
            <w:r>
              <w:t xml:space="preserve">-year computer science student looking to pursue a career in </w:t>
            </w:r>
            <w:r w:rsidR="00DF2865">
              <w:t>data science</w:t>
            </w:r>
            <w:r>
              <w:t xml:space="preserve">. My strengths are in </w:t>
            </w:r>
            <w:r w:rsidR="00C11AE1">
              <w:t xml:space="preserve">Python </w:t>
            </w:r>
            <w:r>
              <w:t>programming and web development.</w:t>
            </w:r>
            <w:r w:rsidR="007876A3">
              <w:t xml:space="preserve"> I am </w:t>
            </w:r>
            <w:r w:rsidR="00CA52F4">
              <w:t>confident in</w:t>
            </w:r>
            <w:r w:rsidR="007876A3">
              <w:t xml:space="preserve"> maths and problem solving. </w:t>
            </w:r>
          </w:p>
          <w:p w14:paraId="14903689" w14:textId="5B5A0E81" w:rsidR="00036450" w:rsidRDefault="00036450" w:rsidP="00036450"/>
          <w:sdt>
            <w:sdtPr>
              <w:id w:val="-1954003311"/>
              <w:placeholder>
                <w:docPart w:val="6964EE226980410889115775F1405BC7"/>
              </w:placeholder>
              <w:temporary/>
              <w:showingPlcHdr/>
              <w15:appearance w15:val="hidden"/>
            </w:sdtPr>
            <w:sdtContent>
              <w:p w14:paraId="7B88E77A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61D60624ADA74A26A4F6A0F08B29C3FC"/>
              </w:placeholder>
              <w:temporary/>
              <w:showingPlcHdr/>
              <w15:appearance w15:val="hidden"/>
            </w:sdtPr>
            <w:sdtContent>
              <w:p w14:paraId="4E253EFC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05EE3992" w14:textId="519FFA8E" w:rsidR="004D3011" w:rsidRDefault="00A91365" w:rsidP="004D3011">
            <w:r>
              <w:t>07899932871</w:t>
            </w:r>
          </w:p>
          <w:p w14:paraId="1F23385C" w14:textId="77777777" w:rsidR="004D3011" w:rsidRPr="004D3011" w:rsidRDefault="004D3011" w:rsidP="004D3011"/>
          <w:p w14:paraId="2535DC3E" w14:textId="349B3C61" w:rsidR="004D3011" w:rsidRDefault="00A91365" w:rsidP="004D3011">
            <w:r>
              <w:t>ADDRESS:</w:t>
            </w:r>
          </w:p>
          <w:p w14:paraId="1E4F008E" w14:textId="24EA31A5" w:rsidR="004D3011" w:rsidRDefault="00A91365" w:rsidP="004D3011">
            <w:r>
              <w:t>Ilford, Essex</w:t>
            </w:r>
          </w:p>
          <w:p w14:paraId="57D50CBE" w14:textId="77777777" w:rsidR="004D3011" w:rsidRDefault="004D3011" w:rsidP="004D3011"/>
          <w:sdt>
            <w:sdtPr>
              <w:id w:val="-240260293"/>
              <w:placeholder>
                <w:docPart w:val="477F55098A6D428A9307C5554FFE7CBB"/>
              </w:placeholder>
              <w:temporary/>
              <w:showingPlcHdr/>
              <w15:appearance w15:val="hidden"/>
            </w:sdtPr>
            <w:sdtContent>
              <w:p w14:paraId="2356C7F7" w14:textId="77777777" w:rsidR="004D3011" w:rsidRDefault="004D3011" w:rsidP="004D3011">
                <w:r w:rsidRPr="004D3011">
                  <w:t>EMAIL:</w:t>
                </w:r>
              </w:p>
            </w:sdtContent>
          </w:sdt>
          <w:p w14:paraId="53421AA2" w14:textId="5AD9D096" w:rsidR="00036450" w:rsidRDefault="00E378C7" w:rsidP="004D3011">
            <w:hyperlink r:id="rId8" w:history="1">
              <w:r w:rsidRPr="008725A3">
                <w:rPr>
                  <w:rStyle w:val="Hyperlink"/>
                </w:rPr>
                <w:t>saeemali2003@gmail.com</w:t>
              </w:r>
            </w:hyperlink>
          </w:p>
          <w:p w14:paraId="7BBE5C5F" w14:textId="77777777" w:rsidR="00E378C7" w:rsidRDefault="00E378C7" w:rsidP="004D3011"/>
          <w:p w14:paraId="0C3FDCEC" w14:textId="42553F52" w:rsidR="00E378C7" w:rsidRDefault="00E378C7" w:rsidP="004D3011">
            <w:r>
              <w:t>WEBSITE:</w:t>
            </w:r>
          </w:p>
          <w:p w14:paraId="12561F93" w14:textId="357E0119" w:rsidR="004D3011" w:rsidRPr="00431788" w:rsidRDefault="00431788" w:rsidP="00E378C7">
            <w:pPr>
              <w:rPr>
                <w:sz w:val="14"/>
                <w:szCs w:val="18"/>
              </w:rPr>
            </w:pPr>
            <w:hyperlink r:id="rId9" w:history="1">
              <w:r>
                <w:rPr>
                  <w:rStyle w:val="Hyperlink"/>
                </w:rPr>
                <w:t>Saeem's Portfolio (saeemali.github.io)</w:t>
              </w:r>
            </w:hyperlink>
          </w:p>
        </w:tc>
        <w:tc>
          <w:tcPr>
            <w:tcW w:w="720" w:type="dxa"/>
          </w:tcPr>
          <w:p w14:paraId="0D0601C7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0FC8A1FE766648B6B504736647D8AE6C"/>
              </w:placeholder>
              <w:temporary/>
              <w:showingPlcHdr/>
              <w15:appearance w15:val="hidden"/>
            </w:sdtPr>
            <w:sdtContent>
              <w:p w14:paraId="3A7EEBB0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322481DA" w14:textId="57D48608" w:rsidR="00036450" w:rsidRPr="00036450" w:rsidRDefault="00A91365" w:rsidP="00B359E4">
            <w:pPr>
              <w:pStyle w:val="Heading4"/>
            </w:pPr>
            <w:r>
              <w:t>Queen Mary University of London</w:t>
            </w:r>
          </w:p>
          <w:p w14:paraId="3D96438A" w14:textId="19F64505" w:rsidR="00036450" w:rsidRPr="00B359E4" w:rsidRDefault="00A91365" w:rsidP="00B359E4">
            <w:pPr>
              <w:pStyle w:val="Date"/>
            </w:pPr>
            <w:r>
              <w:t>2021</w:t>
            </w:r>
            <w:r w:rsidR="00036450" w:rsidRPr="00B359E4">
              <w:t xml:space="preserve"> - </w:t>
            </w:r>
            <w:r>
              <w:t>202</w:t>
            </w:r>
            <w:r w:rsidR="00FF7B02">
              <w:t>4</w:t>
            </w:r>
          </w:p>
          <w:p w14:paraId="48A9D994" w14:textId="043F0D66" w:rsidR="004D3011" w:rsidRDefault="00A91365" w:rsidP="00036450">
            <w:r>
              <w:t>Computer Science with Year in Industry</w:t>
            </w:r>
          </w:p>
          <w:p w14:paraId="370CD171" w14:textId="77777777" w:rsidR="00036450" w:rsidRDefault="00036450" w:rsidP="00036450"/>
          <w:p w14:paraId="01CBAB41" w14:textId="0DC5BB90" w:rsidR="00036450" w:rsidRPr="00B359E4" w:rsidRDefault="00624B4B" w:rsidP="00B359E4">
            <w:pPr>
              <w:pStyle w:val="Heading4"/>
            </w:pPr>
            <w:r>
              <w:t>Beal High School</w:t>
            </w:r>
          </w:p>
          <w:p w14:paraId="7D758FDC" w14:textId="2E413195" w:rsidR="00036450" w:rsidRPr="00B359E4" w:rsidRDefault="00624B4B" w:rsidP="00B359E4">
            <w:pPr>
              <w:pStyle w:val="Date"/>
            </w:pPr>
            <w:r>
              <w:t>2019</w:t>
            </w:r>
            <w:r w:rsidR="00036450" w:rsidRPr="00B359E4">
              <w:t xml:space="preserve"> - </w:t>
            </w:r>
            <w:r>
              <w:t>2021</w:t>
            </w:r>
          </w:p>
          <w:p w14:paraId="221CF46B" w14:textId="4613AC1B" w:rsidR="00036450" w:rsidRDefault="00624B4B" w:rsidP="00036450">
            <w:r>
              <w:t>Mathematics (A*), Computer Science (A), Chemistry (B)</w:t>
            </w:r>
          </w:p>
          <w:p w14:paraId="4BD98343" w14:textId="62FC1ABD" w:rsidR="00036450" w:rsidRDefault="003A2699" w:rsidP="00036450">
            <w:pPr>
              <w:pStyle w:val="Heading2"/>
            </w:pPr>
            <w:r>
              <w:t>Experience</w:t>
            </w:r>
          </w:p>
          <w:p w14:paraId="2395E7FB" w14:textId="77777777" w:rsidR="00E855CE" w:rsidRPr="004D3011" w:rsidRDefault="00E855CE" w:rsidP="00E855CE">
            <w:pPr>
              <w:pStyle w:val="Heading4"/>
              <w:rPr>
                <w:bCs/>
              </w:rPr>
            </w:pPr>
            <w:r>
              <w:t>I Accelerator Intern – Microsoft</w:t>
            </w:r>
          </w:p>
          <w:p w14:paraId="48F15DAD" w14:textId="77777777" w:rsidR="00E855CE" w:rsidRPr="004D3011" w:rsidRDefault="00E855CE" w:rsidP="00E855CE">
            <w:pPr>
              <w:pStyle w:val="Date"/>
            </w:pPr>
            <w:r>
              <w:t>July 2023</w:t>
            </w:r>
          </w:p>
          <w:p w14:paraId="6EA3995A" w14:textId="77777777" w:rsidR="00E855CE" w:rsidRDefault="00E855CE" w:rsidP="00E855CE">
            <w:r>
              <w:t>Developing a solution to a business problem connecting artificial intelligence to the retail industry. My team’s proposal placed third among the judges for Microsoft for being a viable and well research idea which would bring great benefit to online retail.</w:t>
            </w:r>
          </w:p>
          <w:p w14:paraId="67A9DB5F" w14:textId="77777777" w:rsidR="00E855CE" w:rsidRDefault="00E855CE" w:rsidP="00E855CE"/>
          <w:p w14:paraId="5D8A724C" w14:textId="77777777" w:rsidR="00E855CE" w:rsidRDefault="00E855CE" w:rsidP="00E855CE">
            <w:pPr>
              <w:rPr>
                <w:b/>
                <w:bCs/>
              </w:rPr>
            </w:pPr>
            <w:r w:rsidRPr="00D564A4">
              <w:rPr>
                <w:b/>
                <w:bCs/>
              </w:rPr>
              <w:t xml:space="preserve">Guest Experience Guide </w:t>
            </w:r>
            <w:r>
              <w:rPr>
                <w:b/>
                <w:bCs/>
              </w:rPr>
              <w:t>–</w:t>
            </w:r>
            <w:r w:rsidRPr="00D564A4">
              <w:rPr>
                <w:b/>
                <w:bCs/>
              </w:rPr>
              <w:t xml:space="preserve"> SandboxVR</w:t>
            </w:r>
          </w:p>
          <w:p w14:paraId="234FC5F2" w14:textId="77777777" w:rsidR="00E855CE" w:rsidRDefault="00E855CE" w:rsidP="00E855CE">
            <w:r>
              <w:t>July 2022 – September 2022</w:t>
            </w:r>
          </w:p>
          <w:p w14:paraId="4669A3D0" w14:textId="77777777" w:rsidR="00E855CE" w:rsidRPr="00D564A4" w:rsidRDefault="00E855CE" w:rsidP="00E855CE">
            <w:r>
              <w:t>Providing a cutting-edge experience to customers through virtual reality gaming. I was responsible for running games and troubleshooting for a fast-growing company that is leading the future of virtual reality.</w:t>
            </w:r>
          </w:p>
          <w:p w14:paraId="2B20AA09" w14:textId="77777777" w:rsidR="00E855CE" w:rsidRDefault="00E855CE" w:rsidP="00E855CE"/>
          <w:p w14:paraId="728D8BBC" w14:textId="30113AEA" w:rsidR="00036450" w:rsidRDefault="008B10D6" w:rsidP="00B359E4">
            <w:pPr>
              <w:pStyle w:val="Heading4"/>
              <w:rPr>
                <w:bCs/>
              </w:rPr>
            </w:pPr>
            <w:r>
              <w:t>Maths Tutor</w:t>
            </w:r>
          </w:p>
          <w:p w14:paraId="3B36A8CD" w14:textId="67C0992A" w:rsidR="00036450" w:rsidRPr="00036450" w:rsidRDefault="008B10D6" w:rsidP="00B359E4">
            <w:pPr>
              <w:pStyle w:val="Date"/>
            </w:pPr>
            <w:r>
              <w:t xml:space="preserve">November 2021 </w:t>
            </w:r>
            <w:r w:rsidR="00036450" w:rsidRPr="00036450">
              <w:t>–</w:t>
            </w:r>
            <w:r>
              <w:t xml:space="preserve"> </w:t>
            </w:r>
            <w:r w:rsidR="0098391A">
              <w:t>January 2023</w:t>
            </w:r>
          </w:p>
          <w:p w14:paraId="22FAB02F" w14:textId="7A51AFC3" w:rsidR="004D3011" w:rsidRDefault="00212DFE" w:rsidP="00036450">
            <w:r>
              <w:t>Provided online</w:t>
            </w:r>
            <w:r w:rsidR="00703908">
              <w:t xml:space="preserve"> tutoring to </w:t>
            </w:r>
            <w:r w:rsidR="00FF7B02">
              <w:t xml:space="preserve">KS3 </w:t>
            </w:r>
            <w:r w:rsidR="00703908">
              <w:t>maths student</w:t>
            </w:r>
            <w:r w:rsidR="00FF7B02">
              <w:t>s</w:t>
            </w:r>
            <w:r w:rsidR="00703908">
              <w:t xml:space="preserve">, </w:t>
            </w:r>
            <w:r w:rsidR="007876A3">
              <w:t>aiding</w:t>
            </w:r>
            <w:r w:rsidR="00703908">
              <w:t xml:space="preserve"> them </w:t>
            </w:r>
            <w:r w:rsidR="007876A3">
              <w:t>in</w:t>
            </w:r>
            <w:r w:rsidR="00703908">
              <w:t xml:space="preserve"> their understanding of the subject and helping to boost their grade</w:t>
            </w:r>
            <w:r w:rsidR="00665043">
              <w:t xml:space="preserve"> and confidence</w:t>
            </w:r>
            <w:r w:rsidR="00FE0CC5">
              <w:t xml:space="preserve"> in maths</w:t>
            </w:r>
            <w:r w:rsidR="00703908">
              <w:t>.</w:t>
            </w:r>
          </w:p>
          <w:sdt>
            <w:sdtPr>
              <w:id w:val="1669594239"/>
              <w:placeholder>
                <w:docPart w:val="367AA53681CE44E0857F41CC5345504D"/>
              </w:placeholder>
              <w:temporary/>
              <w:showingPlcHdr/>
              <w15:appearance w15:val="hidden"/>
            </w:sdtPr>
            <w:sdtContent>
              <w:p w14:paraId="0CBB56A4" w14:textId="77777777" w:rsidR="00036450" w:rsidRDefault="00180329" w:rsidP="00036450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14:paraId="09F7910C" w14:textId="3A8B6134" w:rsidR="00036450" w:rsidRPr="004D3011" w:rsidRDefault="000906EF" w:rsidP="004D3011">
            <w:pPr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FE40837" wp14:editId="5A09A7A9">
                      <wp:simplePos x="0" y="0"/>
                      <wp:positionH relativeFrom="column">
                        <wp:posOffset>2098675</wp:posOffset>
                      </wp:positionH>
                      <wp:positionV relativeFrom="paragraph">
                        <wp:posOffset>52069</wp:posOffset>
                      </wp:positionV>
                      <wp:extent cx="1590675" cy="1800225"/>
                      <wp:effectExtent l="0" t="0" r="9525" b="9525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90675" cy="1800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3F013E3" w14:textId="361237BA" w:rsidR="000906EF" w:rsidRPr="000906EF" w:rsidRDefault="000906EF">
                                  <w:pPr>
                                    <w:rPr>
                                      <w:sz w:val="20"/>
                                      <w:szCs w:val="24"/>
                                    </w:rPr>
                                  </w:pPr>
                                  <w:r w:rsidRPr="000906EF">
                                    <w:rPr>
                                      <w:sz w:val="20"/>
                                      <w:szCs w:val="24"/>
                                    </w:rPr>
                                    <w:t>Previous Experience:</w:t>
                                  </w:r>
                                </w:p>
                                <w:p w14:paraId="73F0B634" w14:textId="5D895FAA" w:rsidR="000906EF" w:rsidRPr="000906EF" w:rsidRDefault="000906EF" w:rsidP="000906EF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sz w:val="20"/>
                                      <w:szCs w:val="24"/>
                                    </w:rPr>
                                  </w:pPr>
                                  <w:r w:rsidRPr="000906EF">
                                    <w:rPr>
                                      <w:sz w:val="20"/>
                                      <w:szCs w:val="24"/>
                                    </w:rPr>
                                    <w:t>JavaScript</w:t>
                                  </w:r>
                                </w:p>
                                <w:p w14:paraId="7A27F816" w14:textId="6E059079" w:rsidR="000906EF" w:rsidRPr="000906EF" w:rsidRDefault="00D0496C" w:rsidP="000906EF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sz w:val="20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4"/>
                                    </w:rPr>
                                    <w:t>Scikit-Learn</w:t>
                                  </w:r>
                                </w:p>
                                <w:p w14:paraId="3F458590" w14:textId="7ABE17F7" w:rsidR="00AD1051" w:rsidRDefault="00AD1051" w:rsidP="000906EF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sz w:val="20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4"/>
                                    </w:rPr>
                                    <w:t>Pandas</w:t>
                                  </w:r>
                                </w:p>
                                <w:p w14:paraId="69AA52DE" w14:textId="42F5B6D3" w:rsidR="006C39C4" w:rsidRPr="000906EF" w:rsidRDefault="006C39C4" w:rsidP="000906EF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sz w:val="20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4"/>
                                    </w:rPr>
                                    <w:t>Matplotlib</w:t>
                                  </w:r>
                                </w:p>
                                <w:p w14:paraId="2D9E906A" w14:textId="77777777" w:rsidR="000906EF" w:rsidRDefault="000906EF" w:rsidP="000906EF">
                                  <w:pPr>
                                    <w:pStyle w:val="ListParagraph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E4083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26" type="#_x0000_t202" style="position:absolute;margin-left:165.25pt;margin-top:4.1pt;width:125.25pt;height:141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" fillcolor="white [3201]" stroked="f" strokeweight=".5pt">
                      <v:textbox>
                        <w:txbxContent>
                          <w:p w14:paraId="33F013E3" w14:textId="361237BA" w:rsidR="000906EF" w:rsidRPr="000906EF" w:rsidRDefault="000906EF">
                            <w:pPr>
                              <w:rPr>
                                <w:sz w:val="20"/>
                                <w:szCs w:val="24"/>
                              </w:rPr>
                            </w:pPr>
                            <w:r w:rsidRPr="000906EF">
                              <w:rPr>
                                <w:sz w:val="20"/>
                                <w:szCs w:val="24"/>
                              </w:rPr>
                              <w:t>Previous Experience:</w:t>
                            </w:r>
                          </w:p>
                          <w:p w14:paraId="73F0B634" w14:textId="5D895FAA" w:rsidR="000906EF" w:rsidRPr="000906EF" w:rsidRDefault="000906EF" w:rsidP="000906E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0"/>
                                <w:szCs w:val="24"/>
                              </w:rPr>
                            </w:pPr>
                            <w:r w:rsidRPr="000906EF">
                              <w:rPr>
                                <w:sz w:val="20"/>
                                <w:szCs w:val="24"/>
                              </w:rPr>
                              <w:t>JavaScript</w:t>
                            </w:r>
                          </w:p>
                          <w:p w14:paraId="7A27F816" w14:textId="6E059079" w:rsidR="000906EF" w:rsidRPr="000906EF" w:rsidRDefault="00D0496C" w:rsidP="000906E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sz w:val="20"/>
                                <w:szCs w:val="24"/>
                              </w:rPr>
                              <w:t>Scikit-Learn</w:t>
                            </w:r>
                          </w:p>
                          <w:p w14:paraId="3F458590" w14:textId="7ABE17F7" w:rsidR="00AD1051" w:rsidRDefault="00AD1051" w:rsidP="000906E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sz w:val="20"/>
                                <w:szCs w:val="24"/>
                              </w:rPr>
                              <w:t>Pandas</w:t>
                            </w:r>
                          </w:p>
                          <w:p w14:paraId="69AA52DE" w14:textId="42F5B6D3" w:rsidR="006C39C4" w:rsidRPr="000906EF" w:rsidRDefault="006C39C4" w:rsidP="000906E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sz w:val="20"/>
                                <w:szCs w:val="24"/>
                              </w:rPr>
                              <w:t>Matplotlib</w:t>
                            </w:r>
                          </w:p>
                          <w:p w14:paraId="2D9E906A" w14:textId="77777777" w:rsidR="000906EF" w:rsidRDefault="000906EF" w:rsidP="000906EF">
                            <w:pPr>
                              <w:pStyle w:val="ListParagraph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65043">
              <w:rPr>
                <w:noProof/>
                <w:color w:val="FFFFFF" w:themeColor="background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D0D5B9A" wp14:editId="7CC3ADDF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61595</wp:posOffset>
                      </wp:positionV>
                      <wp:extent cx="1285875" cy="1733550"/>
                      <wp:effectExtent l="0" t="0" r="0" b="0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85875" cy="17335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1">
                                <a:schemeClr val="lt1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578A03EE" w14:textId="3ADC7E4C" w:rsidR="00665043" w:rsidRPr="000906EF" w:rsidRDefault="00665043">
                                  <w:pPr>
                                    <w:rPr>
                                      <w:sz w:val="20"/>
                                      <w:szCs w:val="24"/>
                                    </w:rPr>
                                  </w:pPr>
                                  <w:r w:rsidRPr="000906EF">
                                    <w:rPr>
                                      <w:sz w:val="20"/>
                                      <w:szCs w:val="24"/>
                                    </w:rPr>
                                    <w:t>Proficient:</w:t>
                                  </w:r>
                                </w:p>
                                <w:p w14:paraId="37E5F1C4" w14:textId="2D9C7759" w:rsidR="00665043" w:rsidRPr="000906EF" w:rsidRDefault="0013433E" w:rsidP="00665043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sz w:val="20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4"/>
                                    </w:rPr>
                                    <w:t>Python</w:t>
                                  </w:r>
                                </w:p>
                                <w:p w14:paraId="13462533" w14:textId="2E519CA6" w:rsidR="00665043" w:rsidRPr="0081111A" w:rsidRDefault="00665043" w:rsidP="0081111A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sz w:val="20"/>
                                      <w:szCs w:val="24"/>
                                    </w:rPr>
                                  </w:pPr>
                                  <w:r w:rsidRPr="000906EF">
                                    <w:rPr>
                                      <w:sz w:val="20"/>
                                      <w:szCs w:val="24"/>
                                    </w:rPr>
                                    <w:t>HTML</w:t>
                                  </w:r>
                                </w:p>
                                <w:p w14:paraId="3D12E500" w14:textId="312ED7F6" w:rsidR="00665043" w:rsidRDefault="0013433E" w:rsidP="00665043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sz w:val="20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4"/>
                                    </w:rPr>
                                    <w:t>Java</w:t>
                                  </w:r>
                                </w:p>
                                <w:p w14:paraId="61CD4BD5" w14:textId="780BDB79" w:rsidR="008F3B98" w:rsidRPr="000906EF" w:rsidRDefault="008F3B98" w:rsidP="00665043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sz w:val="20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4"/>
                                    </w:rPr>
                                    <w:t>MySQL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D0D5B9A" id="Text Box 4" o:spid="_x0000_s1027" type="#_x0000_t202" style="position:absolute;margin-left:1pt;margin-top:4.85pt;width:101.25pt;height:136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" filled="f" stroked="f" strokeweight=".5pt">
                      <v:textbox>
                        <w:txbxContent>
                          <w:p w14:paraId="578A03EE" w14:textId="3ADC7E4C" w:rsidR="00665043" w:rsidRPr="000906EF" w:rsidRDefault="00665043">
                            <w:pPr>
                              <w:rPr>
                                <w:sz w:val="20"/>
                                <w:szCs w:val="24"/>
                              </w:rPr>
                            </w:pPr>
                            <w:r w:rsidRPr="000906EF">
                              <w:rPr>
                                <w:sz w:val="20"/>
                                <w:szCs w:val="24"/>
                              </w:rPr>
                              <w:t>Proficient:</w:t>
                            </w:r>
                          </w:p>
                          <w:p w14:paraId="37E5F1C4" w14:textId="2D9C7759" w:rsidR="00665043" w:rsidRPr="000906EF" w:rsidRDefault="0013433E" w:rsidP="0066504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sz w:val="20"/>
                                <w:szCs w:val="24"/>
                              </w:rPr>
                              <w:t>Python</w:t>
                            </w:r>
                          </w:p>
                          <w:p w14:paraId="13462533" w14:textId="2E519CA6" w:rsidR="00665043" w:rsidRPr="0081111A" w:rsidRDefault="00665043" w:rsidP="0081111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4"/>
                              </w:rPr>
                            </w:pPr>
                            <w:r w:rsidRPr="000906EF">
                              <w:rPr>
                                <w:sz w:val="20"/>
                                <w:szCs w:val="24"/>
                              </w:rPr>
                              <w:t>HTML</w:t>
                            </w:r>
                          </w:p>
                          <w:p w14:paraId="3D12E500" w14:textId="312ED7F6" w:rsidR="00665043" w:rsidRDefault="0013433E" w:rsidP="0066504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sz w:val="20"/>
                                <w:szCs w:val="24"/>
                              </w:rPr>
                              <w:t>Java</w:t>
                            </w:r>
                          </w:p>
                          <w:p w14:paraId="61CD4BD5" w14:textId="780BDB79" w:rsidR="008F3B98" w:rsidRPr="000906EF" w:rsidRDefault="008F3B98" w:rsidP="0066504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sz w:val="20"/>
                                <w:szCs w:val="24"/>
                              </w:rPr>
                              <w:t>MySQL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5DDB895F" w14:textId="6895843A" w:rsidR="00725F15" w:rsidRDefault="00725F15" w:rsidP="000C45FF">
      <w:pPr>
        <w:tabs>
          <w:tab w:val="left" w:pos="990"/>
        </w:tabs>
      </w:pPr>
    </w:p>
    <w:sectPr w:rsidR="00725F15" w:rsidSect="000C45FF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668E16" w14:textId="77777777" w:rsidR="004A0E08" w:rsidRDefault="004A0E08" w:rsidP="000C45FF">
      <w:r>
        <w:separator/>
      </w:r>
    </w:p>
  </w:endnote>
  <w:endnote w:type="continuationSeparator" w:id="0">
    <w:p w14:paraId="1323C2C3" w14:textId="77777777" w:rsidR="004A0E08" w:rsidRDefault="004A0E08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12F945" w14:textId="77777777" w:rsidR="004A0E08" w:rsidRDefault="004A0E08" w:rsidP="000C45FF">
      <w:r>
        <w:separator/>
      </w:r>
    </w:p>
  </w:footnote>
  <w:footnote w:type="continuationSeparator" w:id="0">
    <w:p w14:paraId="426442BE" w14:textId="77777777" w:rsidR="004A0E08" w:rsidRDefault="004A0E08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2EF52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4B5B374" wp14:editId="69B22DEC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64AC0"/>
    <w:multiLevelType w:val="hybridMultilevel"/>
    <w:tmpl w:val="68E47EBA"/>
    <w:lvl w:ilvl="0" w:tplc="844A833E">
      <w:start w:val="2019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B35CEA"/>
    <w:multiLevelType w:val="hybridMultilevel"/>
    <w:tmpl w:val="752478AE"/>
    <w:lvl w:ilvl="0" w:tplc="90D4AF30">
      <w:start w:val="2019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6711926">
    <w:abstractNumId w:val="1"/>
  </w:num>
  <w:num w:numId="2" w16cid:durableId="999190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365"/>
    <w:rsid w:val="00036450"/>
    <w:rsid w:val="000906EF"/>
    <w:rsid w:val="00094499"/>
    <w:rsid w:val="000C45FF"/>
    <w:rsid w:val="000E3FD1"/>
    <w:rsid w:val="00112054"/>
    <w:rsid w:val="001317D8"/>
    <w:rsid w:val="0013433E"/>
    <w:rsid w:val="00143573"/>
    <w:rsid w:val="001525E1"/>
    <w:rsid w:val="00180329"/>
    <w:rsid w:val="0019001F"/>
    <w:rsid w:val="001A74A5"/>
    <w:rsid w:val="001B2ABD"/>
    <w:rsid w:val="001E0391"/>
    <w:rsid w:val="001E1759"/>
    <w:rsid w:val="001F1ECC"/>
    <w:rsid w:val="00212DFE"/>
    <w:rsid w:val="002400EB"/>
    <w:rsid w:val="00256CF7"/>
    <w:rsid w:val="0025786C"/>
    <w:rsid w:val="00267A55"/>
    <w:rsid w:val="00281FD5"/>
    <w:rsid w:val="0030481B"/>
    <w:rsid w:val="003156FC"/>
    <w:rsid w:val="003254B5"/>
    <w:rsid w:val="0037121F"/>
    <w:rsid w:val="003910D8"/>
    <w:rsid w:val="003A2699"/>
    <w:rsid w:val="003A6B7D"/>
    <w:rsid w:val="003B06CA"/>
    <w:rsid w:val="004071FC"/>
    <w:rsid w:val="0041510D"/>
    <w:rsid w:val="00431788"/>
    <w:rsid w:val="00445947"/>
    <w:rsid w:val="004813B3"/>
    <w:rsid w:val="00496591"/>
    <w:rsid w:val="004A0E08"/>
    <w:rsid w:val="004C63E4"/>
    <w:rsid w:val="004D3011"/>
    <w:rsid w:val="00514403"/>
    <w:rsid w:val="005262AC"/>
    <w:rsid w:val="005A031E"/>
    <w:rsid w:val="005A6297"/>
    <w:rsid w:val="005B4E94"/>
    <w:rsid w:val="005E39D5"/>
    <w:rsid w:val="005F00A1"/>
    <w:rsid w:val="005F2EE7"/>
    <w:rsid w:val="00600670"/>
    <w:rsid w:val="0062123A"/>
    <w:rsid w:val="00624B4B"/>
    <w:rsid w:val="00635375"/>
    <w:rsid w:val="00646E75"/>
    <w:rsid w:val="00665043"/>
    <w:rsid w:val="006771D0"/>
    <w:rsid w:val="006C177C"/>
    <w:rsid w:val="006C39C4"/>
    <w:rsid w:val="00703908"/>
    <w:rsid w:val="007066DD"/>
    <w:rsid w:val="00715FCB"/>
    <w:rsid w:val="00725F15"/>
    <w:rsid w:val="00743101"/>
    <w:rsid w:val="00764C9F"/>
    <w:rsid w:val="007655BE"/>
    <w:rsid w:val="007775E1"/>
    <w:rsid w:val="007867A0"/>
    <w:rsid w:val="007876A3"/>
    <w:rsid w:val="007927F5"/>
    <w:rsid w:val="007B6947"/>
    <w:rsid w:val="00802CA0"/>
    <w:rsid w:val="00805404"/>
    <w:rsid w:val="0081111A"/>
    <w:rsid w:val="0082722B"/>
    <w:rsid w:val="0089192F"/>
    <w:rsid w:val="008B10D6"/>
    <w:rsid w:val="008F3B98"/>
    <w:rsid w:val="009260CD"/>
    <w:rsid w:val="00940A66"/>
    <w:rsid w:val="00952C25"/>
    <w:rsid w:val="009536BE"/>
    <w:rsid w:val="0098391A"/>
    <w:rsid w:val="009C4FB8"/>
    <w:rsid w:val="00A13C56"/>
    <w:rsid w:val="00A2118D"/>
    <w:rsid w:val="00A91365"/>
    <w:rsid w:val="00A932F3"/>
    <w:rsid w:val="00AB6539"/>
    <w:rsid w:val="00AD0A50"/>
    <w:rsid w:val="00AD1051"/>
    <w:rsid w:val="00AD76E2"/>
    <w:rsid w:val="00B20152"/>
    <w:rsid w:val="00B359E4"/>
    <w:rsid w:val="00B57D98"/>
    <w:rsid w:val="00B70850"/>
    <w:rsid w:val="00C066B6"/>
    <w:rsid w:val="00C11AE1"/>
    <w:rsid w:val="00C37BA1"/>
    <w:rsid w:val="00C44163"/>
    <w:rsid w:val="00C4674C"/>
    <w:rsid w:val="00C506CF"/>
    <w:rsid w:val="00C55A1C"/>
    <w:rsid w:val="00C72BED"/>
    <w:rsid w:val="00C9578B"/>
    <w:rsid w:val="00CA52F4"/>
    <w:rsid w:val="00CB0055"/>
    <w:rsid w:val="00D0496C"/>
    <w:rsid w:val="00D2522B"/>
    <w:rsid w:val="00D422DE"/>
    <w:rsid w:val="00D5459D"/>
    <w:rsid w:val="00D564A4"/>
    <w:rsid w:val="00D80F05"/>
    <w:rsid w:val="00DA1F4D"/>
    <w:rsid w:val="00DD172A"/>
    <w:rsid w:val="00DF2865"/>
    <w:rsid w:val="00DF4648"/>
    <w:rsid w:val="00E23B7E"/>
    <w:rsid w:val="00E25A26"/>
    <w:rsid w:val="00E378C7"/>
    <w:rsid w:val="00E4381A"/>
    <w:rsid w:val="00E55D74"/>
    <w:rsid w:val="00E855CE"/>
    <w:rsid w:val="00EC5659"/>
    <w:rsid w:val="00ED1050"/>
    <w:rsid w:val="00ED3A33"/>
    <w:rsid w:val="00F60274"/>
    <w:rsid w:val="00F64CBD"/>
    <w:rsid w:val="00F77FB9"/>
    <w:rsid w:val="00FB068F"/>
    <w:rsid w:val="00FE0CC5"/>
    <w:rsid w:val="00FF7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3937A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66504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378C7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eemali2003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fif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saeemali.github.io/SaeemPortfolio.io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eem%20ali\AppData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FDA7DB30C37471AA70084FCFDB4A3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474AE0-B79A-43AB-AAC7-7C230EBF154D}"/>
      </w:docPartPr>
      <w:docPartBody>
        <w:p w:rsidR="00720BD7" w:rsidRDefault="005C431D">
          <w:pPr>
            <w:pStyle w:val="DFDA7DB30C37471AA70084FCFDB4A3D5"/>
          </w:pPr>
          <w:r w:rsidRPr="00D5459D">
            <w:t>Profile</w:t>
          </w:r>
        </w:p>
      </w:docPartBody>
    </w:docPart>
    <w:docPart>
      <w:docPartPr>
        <w:name w:val="6964EE226980410889115775F1405B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30CD03-2DA4-4C2E-8B6A-11014EDBD0DF}"/>
      </w:docPartPr>
      <w:docPartBody>
        <w:p w:rsidR="00720BD7" w:rsidRDefault="005C431D">
          <w:pPr>
            <w:pStyle w:val="6964EE226980410889115775F1405BC7"/>
          </w:pPr>
          <w:r w:rsidRPr="00CB0055">
            <w:t>Contact</w:t>
          </w:r>
        </w:p>
      </w:docPartBody>
    </w:docPart>
    <w:docPart>
      <w:docPartPr>
        <w:name w:val="61D60624ADA74A26A4F6A0F08B29C3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50164E-D701-4874-82A6-CB6FBA4EBE23}"/>
      </w:docPartPr>
      <w:docPartBody>
        <w:p w:rsidR="00720BD7" w:rsidRDefault="005C431D">
          <w:pPr>
            <w:pStyle w:val="61D60624ADA74A26A4F6A0F08B29C3FC"/>
          </w:pPr>
          <w:r w:rsidRPr="004D3011">
            <w:t>PHONE:</w:t>
          </w:r>
        </w:p>
      </w:docPartBody>
    </w:docPart>
    <w:docPart>
      <w:docPartPr>
        <w:name w:val="477F55098A6D428A9307C5554FFE7C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5C9BD-F111-4B10-ABB5-8887F53F84DB}"/>
      </w:docPartPr>
      <w:docPartBody>
        <w:p w:rsidR="00720BD7" w:rsidRDefault="005C431D">
          <w:pPr>
            <w:pStyle w:val="477F55098A6D428A9307C5554FFE7CBB"/>
          </w:pPr>
          <w:r w:rsidRPr="004D3011">
            <w:t>EMAIL:</w:t>
          </w:r>
        </w:p>
      </w:docPartBody>
    </w:docPart>
    <w:docPart>
      <w:docPartPr>
        <w:name w:val="0FC8A1FE766648B6B504736647D8AE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1E68B2-1BBE-4665-A1A4-515546346935}"/>
      </w:docPartPr>
      <w:docPartBody>
        <w:p w:rsidR="00720BD7" w:rsidRDefault="005C431D">
          <w:pPr>
            <w:pStyle w:val="0FC8A1FE766648B6B504736647D8AE6C"/>
          </w:pPr>
          <w:r w:rsidRPr="00036450">
            <w:t>EDUCATION</w:t>
          </w:r>
        </w:p>
      </w:docPartBody>
    </w:docPart>
    <w:docPart>
      <w:docPartPr>
        <w:name w:val="367AA53681CE44E0857F41CC534550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96EAC5-66DE-41CA-8929-35DC14A92148}"/>
      </w:docPartPr>
      <w:docPartBody>
        <w:p w:rsidR="00720BD7" w:rsidRDefault="005C431D">
          <w:pPr>
            <w:pStyle w:val="367AA53681CE44E0857F41CC5345504D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31D"/>
    <w:rsid w:val="00156965"/>
    <w:rsid w:val="00180E3A"/>
    <w:rsid w:val="003C6CD2"/>
    <w:rsid w:val="00414122"/>
    <w:rsid w:val="0046102F"/>
    <w:rsid w:val="00484DFF"/>
    <w:rsid w:val="005C431D"/>
    <w:rsid w:val="005D0CAA"/>
    <w:rsid w:val="00720BD7"/>
    <w:rsid w:val="00851B8C"/>
    <w:rsid w:val="009F2C69"/>
    <w:rsid w:val="00A32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FDA7DB30C37471AA70084FCFDB4A3D5">
    <w:name w:val="DFDA7DB30C37471AA70084FCFDB4A3D5"/>
  </w:style>
  <w:style w:type="paragraph" w:customStyle="1" w:styleId="6964EE226980410889115775F1405BC7">
    <w:name w:val="6964EE226980410889115775F1405BC7"/>
  </w:style>
  <w:style w:type="paragraph" w:customStyle="1" w:styleId="61D60624ADA74A26A4F6A0F08B29C3FC">
    <w:name w:val="61D60624ADA74A26A4F6A0F08B29C3FC"/>
  </w:style>
  <w:style w:type="paragraph" w:customStyle="1" w:styleId="477F55098A6D428A9307C5554FFE7CBB">
    <w:name w:val="477F55098A6D428A9307C5554FFE7CBB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0FC8A1FE766648B6B504736647D8AE6C">
    <w:name w:val="0FC8A1FE766648B6B504736647D8AE6C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367AA53681CE44E0857F41CC5345504D">
    <w:name w:val="367AA53681CE44E0857F41CC534550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</Template>
  <TotalTime>0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2022-05-31T11:47:00Z</dcterms:created>
  <dcterms:modified xsi:type="dcterms:W3CDTF">2023-08-15T09:02:00Z</dcterms:modified>
</cp:coreProperties>
</file>